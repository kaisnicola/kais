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10FD" w14:textId="612805B8" w:rsidR="005A59A2" w:rsidRDefault="005A59A2" w:rsidP="005A59A2">
      <w:pPr>
        <w:pStyle w:val="Aufgabentext"/>
      </w:pPr>
    </w:p>
    <w:p w14:paraId="577055A9" w14:textId="23A5C54B" w:rsidR="00B77F8D" w:rsidRDefault="00B77F8D" w:rsidP="005A59A2">
      <w:pPr>
        <w:pStyle w:val="Aufgabentext"/>
      </w:pPr>
    </w:p>
    <w:p w14:paraId="47CAFE55" w14:textId="0597D0FB" w:rsidR="00B77F8D" w:rsidRDefault="005A29AE" w:rsidP="00B77F8D">
      <w:pPr>
        <w:pStyle w:val="Aufgabentext"/>
        <w:ind w:left="705" w:hanging="705"/>
      </w:pPr>
      <w:r>
        <w:t>Max:</w:t>
      </w:r>
      <w:r w:rsidR="0687B1E2">
        <w:t xml:space="preserve"> </w:t>
      </w:r>
      <w:r>
        <w:tab/>
      </w:r>
      <w:r w:rsidR="003969BC">
        <w:t>Jetzt wo klar ist was Git kann fangen wir mal an es zu nutzen, damit ab jetzt nichts mehr verloren geht und die Arbeit miteinander einfacher wird.</w:t>
      </w:r>
    </w:p>
    <w:p w14:paraId="768CC02F" w14:textId="1C141D82" w:rsidR="001F1713" w:rsidRDefault="001F1713" w:rsidP="00B77F8D">
      <w:pPr>
        <w:pStyle w:val="Aufgabentext"/>
        <w:ind w:left="705" w:hanging="705"/>
      </w:pPr>
    </w:p>
    <w:p w14:paraId="4ABCB7DA" w14:textId="77777777" w:rsidR="001F1713" w:rsidRDefault="001F1713" w:rsidP="00B77F8D">
      <w:pPr>
        <w:pStyle w:val="Aufgabentext"/>
        <w:ind w:left="705" w:hanging="705"/>
      </w:pPr>
    </w:p>
    <w:p w14:paraId="26FF8EAA" w14:textId="0875FE18" w:rsidR="001F1713" w:rsidRDefault="001F1713" w:rsidP="00B77F8D">
      <w:pPr>
        <w:pStyle w:val="Aufgabentext"/>
        <w:ind w:left="705" w:hanging="705"/>
      </w:pPr>
      <w:r>
        <w:t xml:space="preserve">Aufgabe </w:t>
      </w:r>
      <w:r w:rsidR="003969BC">
        <w:t>3</w:t>
      </w:r>
      <w:r w:rsidR="00023FE6">
        <w:t xml:space="preserve"> </w:t>
      </w:r>
      <w:r w:rsidR="00023FE6" w:rsidRPr="001F1713">
        <w:rPr>
          <w:highlight w:val="yellow"/>
        </w:rPr>
        <w:t>???ZEIT</w:t>
      </w:r>
      <w:r w:rsidR="006F5154">
        <w:t>wwwwww</w:t>
      </w:r>
      <w:bookmarkStart w:id="0" w:name="_GoBack"/>
      <w:bookmarkEnd w:id="0"/>
    </w:p>
    <w:p w14:paraId="72113913" w14:textId="19C7899D" w:rsidR="001F1713" w:rsidRDefault="001F1713" w:rsidP="00B77F8D">
      <w:pPr>
        <w:pStyle w:val="Aufgabentext"/>
        <w:ind w:left="705" w:hanging="705"/>
      </w:pPr>
    </w:p>
    <w:p w14:paraId="16F6FB51" w14:textId="448FCE94" w:rsidR="001F1713" w:rsidRDefault="003969BC" w:rsidP="00023FE6">
      <w:pPr>
        <w:pStyle w:val="Aufgabentext"/>
      </w:pPr>
      <w:r>
        <w:t>Richten Sie einen GitHub Account ein und laden Sie eine selbsterstellte Datei in Ihren GitHub Bereich hoch.</w:t>
      </w:r>
    </w:p>
    <w:p w14:paraId="5BF4DB6E" w14:textId="5B92F8BB" w:rsidR="003969BC" w:rsidRDefault="003969BC" w:rsidP="00023FE6">
      <w:pPr>
        <w:pStyle w:val="Aufgabentext"/>
      </w:pPr>
    </w:p>
    <w:p w14:paraId="305CFBBF" w14:textId="7A3291BE" w:rsidR="003969BC" w:rsidRDefault="003969BC" w:rsidP="00023FE6">
      <w:pPr>
        <w:pStyle w:val="Aufgabentext"/>
      </w:pPr>
    </w:p>
    <w:p w14:paraId="010E318B" w14:textId="55BECF3B" w:rsidR="003969BC" w:rsidRDefault="002147B8" w:rsidP="002147B8">
      <w:pPr>
        <w:pStyle w:val="Aufgabentext"/>
        <w:ind w:left="705" w:hanging="705"/>
      </w:pPr>
      <w:r>
        <w:t>Max:</w:t>
      </w:r>
      <w:r w:rsidR="5AAF2C3D">
        <w:t xml:space="preserve"> </w:t>
      </w:r>
      <w:r>
        <w:tab/>
        <w:t>Ich habe die Präsentationen aller Auszubildenden aus Aufgabe 2 in einem Repository liegen. Feedback ist in unserem Unternehmen sehr wichtig.</w:t>
      </w:r>
    </w:p>
    <w:p w14:paraId="28AA5309" w14:textId="11383EF0" w:rsidR="002147B8" w:rsidRDefault="002147B8" w:rsidP="002147B8">
      <w:pPr>
        <w:pStyle w:val="Aufgabentext"/>
        <w:ind w:left="705" w:hanging="705"/>
      </w:pPr>
    </w:p>
    <w:p w14:paraId="35D337DB" w14:textId="77777777" w:rsidR="002147B8" w:rsidRDefault="002147B8" w:rsidP="002147B8">
      <w:pPr>
        <w:pStyle w:val="Aufgabentext"/>
        <w:ind w:left="705" w:hanging="705"/>
      </w:pPr>
    </w:p>
    <w:p w14:paraId="236945E2" w14:textId="595909BF" w:rsidR="002147B8" w:rsidRDefault="002147B8" w:rsidP="002147B8">
      <w:pPr>
        <w:pStyle w:val="Aufgabentext"/>
        <w:ind w:left="705" w:hanging="705"/>
      </w:pPr>
      <w:r>
        <w:t>Aufgabe 4</w:t>
      </w:r>
      <w:r w:rsidR="00363C31">
        <w:t xml:space="preserve"> </w:t>
      </w:r>
      <w:r w:rsidR="00363C31" w:rsidRPr="001F1713">
        <w:rPr>
          <w:highlight w:val="yellow"/>
        </w:rPr>
        <w:t>???ZEIT</w:t>
      </w:r>
    </w:p>
    <w:p w14:paraId="587B6756" w14:textId="77777777" w:rsidR="002147B8" w:rsidRDefault="002147B8" w:rsidP="002147B8">
      <w:pPr>
        <w:pStyle w:val="Aufgabentext"/>
        <w:ind w:left="705" w:hanging="705"/>
      </w:pPr>
    </w:p>
    <w:p w14:paraId="250C42F5" w14:textId="42D6B870" w:rsidR="000359AF" w:rsidRDefault="002147B8" w:rsidP="00023FE6">
      <w:pPr>
        <w:pStyle w:val="Aufgabentext"/>
      </w:pPr>
      <w:r>
        <w:t xml:space="preserve">Wähle eine beliebige Präsentation aus und ergänze sie um eine Seite. Auf diese Seite schreiben Sie einen positiven Aspekt zu der Präsentation und </w:t>
      </w:r>
      <w:r w:rsidR="48C31FBC">
        <w:t>“</w:t>
      </w:r>
      <w:r w:rsidR="00363C31">
        <w:t>commit</w:t>
      </w:r>
      <w:r w:rsidR="31F0E065">
        <w:t>t</w:t>
      </w:r>
      <w:r w:rsidR="00363C31">
        <w:t>en</w:t>
      </w:r>
      <w:r w:rsidR="6CADC84D">
        <w:t>”</w:t>
      </w:r>
      <w:r w:rsidR="00363C31">
        <w:t xml:space="preserve"> die neue Version</w:t>
      </w:r>
      <w:r w:rsidR="3719FD8C">
        <w:t xml:space="preserve"> wieder</w:t>
      </w:r>
      <w:r w:rsidR="00363C31">
        <w:t xml:space="preserve"> </w:t>
      </w:r>
      <w:r w:rsidR="6D94FC91">
        <w:t>in</w:t>
      </w:r>
      <w:r w:rsidR="00363C31">
        <w:t xml:space="preserve"> </w:t>
      </w:r>
      <w:r w:rsidR="6D94FC91">
        <w:t>das</w:t>
      </w:r>
      <w:r w:rsidR="00363C31">
        <w:t xml:space="preserve"> Repository von Max.</w:t>
      </w:r>
    </w:p>
    <w:p w14:paraId="365EAF5F" w14:textId="697A8D2D" w:rsidR="000359AF" w:rsidRDefault="000359AF" w:rsidP="00023FE6">
      <w:pPr>
        <w:pStyle w:val="Aufgabentext"/>
      </w:pPr>
    </w:p>
    <w:sectPr w:rsidR="000359AF" w:rsidSect="003D2EEB"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AAEE2" w14:textId="77777777" w:rsidR="000912DA" w:rsidRDefault="000912DA" w:rsidP="003D2EEB">
      <w:r>
        <w:separator/>
      </w:r>
    </w:p>
  </w:endnote>
  <w:endnote w:type="continuationSeparator" w:id="0">
    <w:p w14:paraId="09D7E922" w14:textId="77777777" w:rsidR="000912DA" w:rsidRDefault="000912DA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4BB70" w14:textId="77777777" w:rsidR="00BD3F65" w:rsidRDefault="000912DA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7D079246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87B6" w14:textId="28DB9496" w:rsidR="00BD3F65" w:rsidRDefault="000912DA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6F5154">
          <w:rPr>
            <w:noProof/>
          </w:rPr>
          <w:t>1</w:t>
        </w:r>
        <w:r w:rsidR="00BD3F65">
          <w:fldChar w:fldCharType="end"/>
        </w:r>
      </w:sdtContent>
    </w:sdt>
  </w:p>
  <w:p w14:paraId="57272C4E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47E49" w14:textId="77777777" w:rsidR="000912DA" w:rsidRDefault="000912DA" w:rsidP="003D2EEB">
      <w:r>
        <w:separator/>
      </w:r>
    </w:p>
  </w:footnote>
  <w:footnote w:type="continuationSeparator" w:id="0">
    <w:p w14:paraId="1D71B34D" w14:textId="77777777" w:rsidR="000912DA" w:rsidRDefault="000912DA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F9DC7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1040" behindDoc="0" locked="0" layoutInCell="1" allowOverlap="1" wp14:anchorId="42CD1E09" wp14:editId="5206185C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44AD44" w14:textId="77777777" w:rsidR="003D2EEB" w:rsidRDefault="003D2EEB">
    <w:pPr>
      <w:pStyle w:val="Kopfzeile"/>
    </w:pPr>
  </w:p>
  <w:p w14:paraId="1DB7D89B" w14:textId="7DEBFBCE" w:rsidR="00024A00" w:rsidRPr="00BE0AE4" w:rsidRDefault="00024A00" w:rsidP="00024A00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  <w:r w:rsidR="00B77F8D">
      <w:rPr>
        <w:sz w:val="28"/>
      </w:rPr>
      <w:t xml:space="preserve"> Dokumentenablage</w:t>
    </w:r>
  </w:p>
  <w:p w14:paraId="30FD700D" w14:textId="77777777" w:rsidR="00BE0AE4" w:rsidRPr="003D2EEB" w:rsidRDefault="00BE0AE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09"/>
    <w:rsid w:val="00023FE6"/>
    <w:rsid w:val="00024A00"/>
    <w:rsid w:val="0003577F"/>
    <w:rsid w:val="000359AF"/>
    <w:rsid w:val="000912DA"/>
    <w:rsid w:val="001B4CD1"/>
    <w:rsid w:val="001F1713"/>
    <w:rsid w:val="002147B8"/>
    <w:rsid w:val="00363C31"/>
    <w:rsid w:val="003969BC"/>
    <w:rsid w:val="003A7837"/>
    <w:rsid w:val="003D2EEB"/>
    <w:rsid w:val="003E7109"/>
    <w:rsid w:val="003F2F18"/>
    <w:rsid w:val="00467184"/>
    <w:rsid w:val="00577907"/>
    <w:rsid w:val="005A29AE"/>
    <w:rsid w:val="005A59A2"/>
    <w:rsid w:val="00681847"/>
    <w:rsid w:val="006E2503"/>
    <w:rsid w:val="006E55F9"/>
    <w:rsid w:val="006E6AB7"/>
    <w:rsid w:val="006F5154"/>
    <w:rsid w:val="006F7975"/>
    <w:rsid w:val="007671E0"/>
    <w:rsid w:val="0080610D"/>
    <w:rsid w:val="008A6065"/>
    <w:rsid w:val="008B54D2"/>
    <w:rsid w:val="008D41F9"/>
    <w:rsid w:val="008E616B"/>
    <w:rsid w:val="008F042E"/>
    <w:rsid w:val="00970B38"/>
    <w:rsid w:val="009A79A9"/>
    <w:rsid w:val="00A058EE"/>
    <w:rsid w:val="00AC57CC"/>
    <w:rsid w:val="00B77F8D"/>
    <w:rsid w:val="00BD3F65"/>
    <w:rsid w:val="00BD7F7F"/>
    <w:rsid w:val="00BE0AE4"/>
    <w:rsid w:val="00D6195A"/>
    <w:rsid w:val="00EA6525"/>
    <w:rsid w:val="0687B1E2"/>
    <w:rsid w:val="15E8BCF7"/>
    <w:rsid w:val="31F0E065"/>
    <w:rsid w:val="3719FD8C"/>
    <w:rsid w:val="3E90EDFF"/>
    <w:rsid w:val="48C31FBC"/>
    <w:rsid w:val="5AAF2C3D"/>
    <w:rsid w:val="5C675DA3"/>
    <w:rsid w:val="60886E58"/>
    <w:rsid w:val="6CADC84D"/>
    <w:rsid w:val="6D94FC91"/>
    <w:rsid w:val="71EDBA08"/>
    <w:rsid w:val="7250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BCCF4"/>
  <w15:docId w15:val="{96F806AE-6753-4D87-AA70-7CB47AE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7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77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01E5"/>
    <w:rsid w:val="00160BD4"/>
    <w:rsid w:val="0029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</Template>
  <TotalTime>0</TotalTime>
  <Pages>1</Pages>
  <Words>91</Words>
  <Characters>579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Nicola, Kais (regio iT)</cp:lastModifiedBy>
  <cp:revision>12</cp:revision>
  <cp:lastPrinted>2017-07-07T16:26:00Z</cp:lastPrinted>
  <dcterms:created xsi:type="dcterms:W3CDTF">2017-12-18T09:05:00Z</dcterms:created>
  <dcterms:modified xsi:type="dcterms:W3CDTF">2020-08-24T20:39:00Z</dcterms:modified>
</cp:coreProperties>
</file>